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2CAF2FA1" w:rsidR="00547F36" w:rsidRPr="001E6010" w:rsidRDefault="00587F4D">
      <w:pPr>
        <w:pStyle w:val="Titolo1"/>
        <w:rPr>
          <w:lang w:val="it-IT"/>
        </w:rPr>
      </w:pPr>
      <w:r>
        <w:rPr>
          <w:lang w:val="it-IT"/>
        </w:rPr>
        <w:t xml:space="preserve">Test di fine settimana – Week </w:t>
      </w:r>
      <w:r w:rsidR="009B3A3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1E7FFF5" w:rsidR="00547F36" w:rsidRPr="001E6010" w:rsidRDefault="008771D5">
            <w:pPr>
              <w:pStyle w:val="Informazionisullostudente"/>
            </w:pPr>
            <w:r>
              <w:t>Michela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59F7CA8" w:rsidR="00547F36" w:rsidRPr="001E6010" w:rsidRDefault="008771D5">
            <w:pPr>
              <w:pStyle w:val="Informazionisullostudente"/>
            </w:pPr>
            <w:r>
              <w:t>Putzu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D7673DF" w:rsidR="00547F36" w:rsidRPr="001E6010" w:rsidRDefault="008771D5">
            <w:pPr>
              <w:pStyle w:val="Informazionisullostudente"/>
            </w:pPr>
            <w:r>
              <w:t>23/07/2021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35446932" w14:textId="77777777" w:rsidR="008771D5" w:rsidRPr="008771D5" w:rsidRDefault="00412EC2" w:rsidP="00412EC2">
      <w:pPr>
        <w:pStyle w:val="Paragrafoelenco"/>
        <w:numPr>
          <w:ilvl w:val="0"/>
          <w:numId w:val="16"/>
        </w:numPr>
        <w:rPr>
          <w:rFonts w:ascii="Century Gothic" w:hAnsi="Century Gothic"/>
          <w:i/>
          <w:iCs/>
          <w:sz w:val="18"/>
          <w:szCs w:val="18"/>
        </w:rPr>
      </w:pPr>
      <w:r w:rsidRPr="00AA4994">
        <w:rPr>
          <w:rFonts w:cstheme="minorHAnsi"/>
          <w:i/>
          <w:iCs/>
          <w:sz w:val="20"/>
          <w:szCs w:val="20"/>
        </w:rPr>
        <w:t>Dare una definizione di classe statica</w:t>
      </w:r>
    </w:p>
    <w:p w14:paraId="7EB33912" w14:textId="7A57F1A8" w:rsidR="00823BF3" w:rsidRPr="007503E3" w:rsidRDefault="00F264CD" w:rsidP="008771D5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7503E3">
        <w:rPr>
          <w:rFonts w:asciiTheme="minorHAnsi" w:hAnsiTheme="minorHAnsi" w:cstheme="minorHAnsi"/>
          <w:sz w:val="22"/>
          <w:szCs w:val="22"/>
          <w:lang w:val="it-IT"/>
        </w:rPr>
        <w:t>Una classe è un tipo definito dall’utente. Quando una classe è statica ed è quindi è marchiata con la parala chiave “</w:t>
      </w:r>
      <w:r w:rsidRPr="007503E3">
        <w:rPr>
          <w:rFonts w:asciiTheme="minorHAnsi" w:hAnsiTheme="minorHAnsi" w:cstheme="minorHAnsi"/>
          <w:b/>
          <w:bCs/>
          <w:sz w:val="22"/>
          <w:szCs w:val="22"/>
          <w:lang w:val="it-IT"/>
        </w:rPr>
        <w:t xml:space="preserve">static” </w:t>
      </w:r>
      <w:r w:rsidR="007503E3" w:rsidRPr="007503E3">
        <w:rPr>
          <w:rFonts w:asciiTheme="minorHAnsi" w:hAnsiTheme="minorHAnsi" w:cstheme="minorHAnsi"/>
          <w:sz w:val="22"/>
          <w:szCs w:val="22"/>
          <w:lang w:val="it-IT"/>
        </w:rPr>
        <w:t>può essere utilizzata senza la necessità di istanziare gli oggetti che usiamo nel nostro codice. Con la classe statica andiamo a descrivere informazioni comuni a tutti gli oggetti di stesso tipo.</w:t>
      </w:r>
      <w:r w:rsidR="009937F6" w:rsidRPr="007503E3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46986EF6" w14:textId="77777777" w:rsidR="007503E3" w:rsidRDefault="00823BF3" w:rsidP="00823BF3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Nell’istruzione </w:t>
      </w:r>
      <w:r w:rsidRPr="00823BF3">
        <w:rPr>
          <w:rFonts w:cstheme="minorHAnsi"/>
          <w:b/>
          <w:bCs/>
          <w:i/>
          <w:iCs/>
          <w:sz w:val="20"/>
          <w:szCs w:val="20"/>
        </w:rPr>
        <w:t xml:space="preserve">Persona p = new Dipendente(); </w:t>
      </w:r>
      <w:r w:rsidRPr="00823BF3">
        <w:rPr>
          <w:rFonts w:cstheme="minorHAnsi"/>
          <w:i/>
          <w:iCs/>
          <w:sz w:val="20"/>
          <w:szCs w:val="20"/>
        </w:rPr>
        <w:t>la variabile p si comporta in maniera polimorfa. Perché? Cosa si intende per comportamento polimorfico?</w:t>
      </w:r>
    </w:p>
    <w:p w14:paraId="4C9F95D8" w14:textId="30BA2574" w:rsidR="000E5240" w:rsidRPr="007503E3" w:rsidRDefault="007503E3" w:rsidP="007503E3">
      <w:pPr>
        <w:rPr>
          <w:rFonts w:cstheme="minorHAnsi"/>
          <w:i/>
          <w:iCs/>
          <w:sz w:val="20"/>
          <w:szCs w:val="20"/>
          <w:lang w:val="it-IT"/>
        </w:rPr>
      </w:pPr>
      <w:r w:rsidRPr="007503E3">
        <w:rPr>
          <w:rFonts w:asciiTheme="minorHAnsi" w:hAnsiTheme="minorHAnsi" w:cstheme="minorHAnsi"/>
          <w:sz w:val="22"/>
          <w:szCs w:val="22"/>
          <w:lang w:val="it-IT"/>
        </w:rPr>
        <w:t>Con polimorfismo si intende l</w:t>
      </w:r>
      <w:r>
        <w:rPr>
          <w:rFonts w:asciiTheme="minorHAnsi" w:hAnsiTheme="minorHAnsi" w:cstheme="minorHAnsi"/>
          <w:sz w:val="22"/>
          <w:szCs w:val="22"/>
          <w:lang w:val="it-IT"/>
        </w:rPr>
        <w:t>a capacità degli oggetti di assumere comportamenti diversi a seconda della classe di appartenenza</w:t>
      </w:r>
      <w:r w:rsidR="004B1E4A">
        <w:rPr>
          <w:rFonts w:asciiTheme="minorHAnsi" w:hAnsiTheme="minorHAnsi" w:cstheme="minorHAnsi"/>
          <w:sz w:val="22"/>
          <w:szCs w:val="22"/>
          <w:lang w:val="it-IT"/>
        </w:rPr>
        <w:t xml:space="preserve">: è quindi la possibilità di trattare un’istanza di tipo come se fosse un’istanza di un altro tipo. Utilizza i marcatori virtual o abstract. </w:t>
      </w:r>
      <w:r w:rsidR="009937F6" w:rsidRPr="007503E3">
        <w:rPr>
          <w:rFonts w:cstheme="minorHAnsi"/>
          <w:i/>
          <w:iCs/>
          <w:sz w:val="20"/>
          <w:szCs w:val="20"/>
          <w:lang w:val="it-IT"/>
        </w:rPr>
        <w:br/>
      </w:r>
    </w:p>
    <w:p w14:paraId="7F59A412" w14:textId="77777777" w:rsidR="004513EA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In che modo è possibile utilizzare la combinazione di keyword del linguaggio virtual e override? Fornire un esempio.</w:t>
      </w:r>
    </w:p>
    <w:p w14:paraId="59FB3E9A" w14:textId="7E0D4B6A" w:rsidR="004513EA" w:rsidRDefault="004513EA" w:rsidP="004513EA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4513EA">
        <w:rPr>
          <w:rFonts w:asciiTheme="minorHAnsi" w:hAnsiTheme="minorHAnsi" w:cstheme="minorHAnsi"/>
          <w:sz w:val="22"/>
          <w:szCs w:val="22"/>
          <w:lang w:val="it-IT"/>
        </w:rPr>
        <w:t xml:space="preserve">La keyword </w:t>
      </w:r>
      <w:r w:rsidRPr="004513EA">
        <w:rPr>
          <w:rFonts w:asciiTheme="minorHAnsi" w:hAnsiTheme="minorHAnsi" w:cstheme="minorHAnsi"/>
          <w:i/>
          <w:iCs/>
          <w:sz w:val="22"/>
          <w:szCs w:val="22"/>
          <w:lang w:val="it-IT"/>
        </w:rPr>
        <w:t>virtual</w:t>
      </w:r>
      <w:r w:rsidRPr="004513EA">
        <w:rPr>
          <w:rFonts w:asciiTheme="minorHAnsi" w:hAnsiTheme="minorHAnsi" w:cstheme="minorHAnsi"/>
          <w:sz w:val="22"/>
          <w:szCs w:val="22"/>
          <w:lang w:val="it-IT"/>
        </w:rPr>
        <w:t xml:space="preserve"> viene u</w:t>
      </w:r>
      <w:r>
        <w:rPr>
          <w:rFonts w:asciiTheme="minorHAnsi" w:hAnsiTheme="minorHAnsi" w:cstheme="minorHAnsi"/>
          <w:sz w:val="22"/>
          <w:szCs w:val="22"/>
          <w:lang w:val="it-IT"/>
        </w:rPr>
        <w:t>sata per modificare una dichiarazione di metodo, proprietà, per consentire che sia sottoposta a override in una classe derivata.</w:t>
      </w:r>
    </w:p>
    <w:p w14:paraId="78E7C6F1" w14:textId="441525AF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class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Veicolo</w:t>
      </w:r>
    </w:p>
    <w:p w14:paraId="6EC7FFFD" w14:textId="77777777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B4713E" w14:textId="5388B4A8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A58A6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A58A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ID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6A691364" w14:textId="6F9C66EA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A58A6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1A58A6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Proprietario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5187283A" w14:textId="46C483B4" w:rsidR="001A58A6" w:rsidRDefault="001A58A6" w:rsidP="001A58A6">
      <w:pPr>
        <w:autoSpaceDE w:val="0"/>
        <w:autoSpaceDN w:val="0"/>
        <w:adjustRightInd w:val="0"/>
        <w:spacing w:line="240" w:lineRule="auto"/>
        <w:ind w:left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 xml:space="preserve">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 xml:space="preserve">int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NumeroRuote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463CCFF2" w14:textId="570E77A5" w:rsidR="001A58A6" w:rsidRDefault="001A58A6" w:rsidP="001A58A6">
      <w:pPr>
        <w:autoSpaceDE w:val="0"/>
        <w:autoSpaceDN w:val="0"/>
        <w:adjustRightInd w:val="0"/>
        <w:spacing w:line="240" w:lineRule="auto"/>
        <w:ind w:firstLine="720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 xml:space="preserve">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Descrizione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5C19C230" w14:textId="77777777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33B83A0" w14:textId="77777777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override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Descrizione ()</w:t>
      </w:r>
    </w:p>
    <w:p w14:paraId="7D35894E" w14:textId="77777777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09E18307" w14:textId="6055207E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$"</w:t>
      </w:r>
      <w:r w:rsidR="001A58A6"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 xml:space="preserve">Descrizione: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  <w:r w:rsidR="001A58A6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Descrizione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5F130D08" w14:textId="2B6C699A" w:rsidR="004513EA" w:rsidRDefault="004513EA" w:rsidP="004513EA">
      <w:pPr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}</w:t>
      </w:r>
    </w:p>
    <w:p w14:paraId="0FE4BB52" w14:textId="7C65ADEF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class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2B91AF"/>
          <w:sz w:val="19"/>
          <w:szCs w:val="19"/>
          <w:lang w:val="en-US" w:eastAsia="en-US"/>
        </w:rPr>
        <w:t>Veicolo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Car</w:t>
      </w:r>
    </w:p>
    <w:p w14:paraId="54F2F555" w14:textId="77777777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BAA5BC" w14:textId="4ED66403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string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Targa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1E74C756" w14:textId="013817DF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public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NumeroPorte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get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513EA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set</w:t>
      </w: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; }</w:t>
      </w:r>
    </w:p>
    <w:p w14:paraId="010FDDE7" w14:textId="77777777" w:rsidR="004513EA" w:rsidRP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58C0881C" w14:textId="158D454E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4513EA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public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override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Descrizione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()</w:t>
      </w:r>
    </w:p>
    <w:p w14:paraId="6D3285EB" w14:textId="77777777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46487551" w14:textId="7B53A836" w:rsidR="004513EA" w:rsidRDefault="004513EA" w:rsidP="004513EA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$"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Targa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Numero Porte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NumeroPorte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00314AC0" w14:textId="77777777" w:rsidR="004513EA" w:rsidRDefault="004513EA" w:rsidP="004513EA">
      <w:pP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}</w:t>
      </w:r>
    </w:p>
    <w:p w14:paraId="56091E89" w14:textId="328A56D0" w:rsidR="000E5240" w:rsidRPr="004513EA" w:rsidRDefault="009937F6" w:rsidP="004513EA">
      <w:pPr>
        <w:rPr>
          <w:rFonts w:cstheme="minorHAnsi"/>
          <w:i/>
          <w:iCs/>
          <w:sz w:val="20"/>
          <w:szCs w:val="20"/>
          <w:lang w:val="it-IT"/>
        </w:rPr>
      </w:pPr>
      <w:r w:rsidRPr="004513EA">
        <w:rPr>
          <w:rFonts w:cstheme="minorHAnsi"/>
          <w:i/>
          <w:iCs/>
          <w:sz w:val="20"/>
          <w:szCs w:val="20"/>
          <w:lang w:val="it-IT"/>
        </w:rPr>
        <w:lastRenderedPageBreak/>
        <w:br/>
      </w:r>
    </w:p>
    <w:p w14:paraId="6E4266F1" w14:textId="703B9779" w:rsidR="00412EC2" w:rsidRDefault="00823BF3" w:rsidP="000E5240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20"/>
          <w:szCs w:val="20"/>
        </w:rPr>
      </w:pPr>
      <w:r w:rsidRPr="00823BF3">
        <w:rPr>
          <w:rFonts w:cstheme="minorHAnsi"/>
          <w:i/>
          <w:iCs/>
          <w:sz w:val="20"/>
          <w:szCs w:val="20"/>
        </w:rPr>
        <w:t xml:space="preserve">Spiegare </w:t>
      </w:r>
      <w:r w:rsidR="00AA4994">
        <w:rPr>
          <w:rFonts w:cstheme="minorHAnsi"/>
          <w:i/>
          <w:iCs/>
          <w:sz w:val="20"/>
          <w:szCs w:val="20"/>
        </w:rPr>
        <w:t>il significato di Tipo, Classe e Istanza nella programmazione OOP</w:t>
      </w:r>
    </w:p>
    <w:p w14:paraId="392EEFF9" w14:textId="2B2D5B41" w:rsidR="004B1E4A" w:rsidRPr="001F09F4" w:rsidRDefault="004B1E4A" w:rsidP="004B1E4A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1F09F4">
        <w:rPr>
          <w:rFonts w:asciiTheme="minorHAnsi" w:hAnsiTheme="minorHAnsi" w:cstheme="minorHAnsi"/>
          <w:b/>
          <w:bCs/>
          <w:sz w:val="22"/>
          <w:szCs w:val="22"/>
          <w:lang w:val="it-IT"/>
        </w:rPr>
        <w:t xml:space="preserve">Tipo: </w:t>
      </w:r>
      <w:r w:rsidR="001F09F4">
        <w:rPr>
          <w:rFonts w:asciiTheme="minorHAnsi" w:hAnsiTheme="minorHAnsi" w:cstheme="minorHAnsi"/>
          <w:sz w:val="22"/>
          <w:szCs w:val="22"/>
          <w:lang w:val="it-IT"/>
        </w:rPr>
        <w:t xml:space="preserve">è una rappresentazione concreta di un concetto </w:t>
      </w:r>
    </w:p>
    <w:p w14:paraId="6235D8A4" w14:textId="404F257E" w:rsidR="004B1E4A" w:rsidRPr="001F09F4" w:rsidRDefault="004B1E4A" w:rsidP="004B1E4A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1F09F4">
        <w:rPr>
          <w:rFonts w:asciiTheme="minorHAnsi" w:hAnsiTheme="minorHAnsi" w:cstheme="minorHAnsi"/>
          <w:b/>
          <w:bCs/>
          <w:sz w:val="22"/>
          <w:szCs w:val="22"/>
          <w:lang w:val="it-IT"/>
        </w:rPr>
        <w:t xml:space="preserve">Classe: </w:t>
      </w:r>
      <w:r w:rsidR="001F09F4">
        <w:rPr>
          <w:rFonts w:asciiTheme="minorHAnsi" w:hAnsiTheme="minorHAnsi" w:cstheme="minorHAnsi"/>
          <w:sz w:val="22"/>
          <w:szCs w:val="22"/>
          <w:lang w:val="it-IT"/>
        </w:rPr>
        <w:t xml:space="preserve">una classe è un tipo definito dall’utente </w:t>
      </w:r>
    </w:p>
    <w:p w14:paraId="28DC30E8" w14:textId="24149B1E" w:rsidR="004B1E4A" w:rsidRPr="001F09F4" w:rsidRDefault="004B1E4A" w:rsidP="004B1E4A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1F09F4">
        <w:rPr>
          <w:rFonts w:asciiTheme="minorHAnsi" w:hAnsiTheme="minorHAnsi" w:cstheme="minorHAnsi"/>
          <w:b/>
          <w:bCs/>
          <w:sz w:val="22"/>
          <w:szCs w:val="22"/>
          <w:lang w:val="it-IT"/>
        </w:rPr>
        <w:t xml:space="preserve">Istanza: </w:t>
      </w:r>
      <w:r w:rsidR="001F09F4">
        <w:rPr>
          <w:rFonts w:asciiTheme="minorHAnsi" w:hAnsiTheme="minorHAnsi" w:cstheme="minorHAnsi"/>
          <w:sz w:val="22"/>
          <w:szCs w:val="22"/>
          <w:lang w:val="it-IT"/>
        </w:rPr>
        <w:t>è un particolare oggetto di una determinata classe. Ogni istanza è separata dalle altre ma condivide con altri oggetti della stessa classe le sue caratteristiche generali, quali attributi e metodi.</w:t>
      </w:r>
    </w:p>
    <w:p w14:paraId="57FE8150" w14:textId="77777777" w:rsidR="00412EC2" w:rsidRPr="00412EC2" w:rsidRDefault="00412EC2" w:rsidP="00412EC2">
      <w:pPr>
        <w:pStyle w:val="Paragrafoelenco"/>
        <w:ind w:left="360"/>
        <w:rPr>
          <w:rFonts w:cstheme="minorHAnsi"/>
          <w:i/>
          <w:iCs/>
          <w:sz w:val="20"/>
          <w:szCs w:val="20"/>
        </w:rPr>
      </w:pPr>
    </w:p>
    <w:p w14:paraId="29A4BC50" w14:textId="07D392F4" w:rsidR="006041E2" w:rsidRPr="004B1E4A" w:rsidRDefault="00412EC2" w:rsidP="006F38E9">
      <w:pPr>
        <w:pStyle w:val="Paragrafoelenco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412EC2">
        <w:rPr>
          <w:rFonts w:cstheme="minorHAnsi"/>
          <w:i/>
          <w:iCs/>
          <w:sz w:val="20"/>
          <w:szCs w:val="20"/>
        </w:rPr>
        <w:t xml:space="preserve">Quali tipologie di ereditarietà sono consentite in C# e come si definisce? </w:t>
      </w:r>
      <w:r w:rsidR="00AA4994">
        <w:rPr>
          <w:rFonts w:cstheme="minorHAnsi"/>
          <w:i/>
          <w:iCs/>
          <w:sz w:val="20"/>
          <w:szCs w:val="20"/>
        </w:rPr>
        <w:t xml:space="preserve"> </w:t>
      </w:r>
      <w:r w:rsidRPr="00412EC2">
        <w:rPr>
          <w:rFonts w:cstheme="minorHAnsi"/>
          <w:i/>
          <w:iCs/>
          <w:sz w:val="20"/>
          <w:szCs w:val="20"/>
        </w:rPr>
        <w:t>Fornire un esempio</w:t>
      </w:r>
    </w:p>
    <w:p w14:paraId="5AB94FFD" w14:textId="7F571AB2" w:rsidR="004B1E4A" w:rsidRDefault="004B1E4A" w:rsidP="004B1E4A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1F09F4">
        <w:rPr>
          <w:rFonts w:asciiTheme="minorHAnsi" w:hAnsiTheme="minorHAnsi" w:cstheme="minorHAnsi"/>
          <w:sz w:val="22"/>
          <w:szCs w:val="22"/>
          <w:lang w:val="it-IT"/>
        </w:rPr>
        <w:t xml:space="preserve">L’ereditarietà </w:t>
      </w:r>
      <w:r w:rsidR="001F09F4" w:rsidRPr="001F09F4">
        <w:rPr>
          <w:rFonts w:asciiTheme="minorHAnsi" w:hAnsiTheme="minorHAnsi" w:cstheme="minorHAnsi"/>
          <w:sz w:val="22"/>
          <w:szCs w:val="22"/>
          <w:lang w:val="it-IT"/>
        </w:rPr>
        <w:t>è u</w:t>
      </w:r>
      <w:r w:rsidR="001F09F4">
        <w:rPr>
          <w:rFonts w:asciiTheme="minorHAnsi" w:hAnsiTheme="minorHAnsi" w:cstheme="minorHAnsi"/>
          <w:sz w:val="22"/>
          <w:szCs w:val="22"/>
          <w:lang w:val="it-IT"/>
        </w:rPr>
        <w:t>no strumento molto potente della programmazione ad oggetti che consente di definire una nuova classe che mantiene le proprietà (attributi e metodi) di una classe esistente ma aggiunge alla nuova classe nuovi attributi e nuovi metodi. Esistono due tipi di ereditarietà:</w:t>
      </w:r>
    </w:p>
    <w:p w14:paraId="4BA81BB8" w14:textId="1167BEBF" w:rsidR="001F09F4" w:rsidRDefault="001F09F4" w:rsidP="001F09F4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Singola </w:t>
      </w:r>
      <w:r w:rsidRPr="001F09F4">
        <w:rPr>
          <w:rFonts w:cstheme="minorHAnsi"/>
        </w:rPr>
        <w:sym w:font="Wingdings" w:char="F0E0"/>
      </w:r>
      <w:r>
        <w:rPr>
          <w:rFonts w:cstheme="minorHAnsi"/>
        </w:rPr>
        <w:t xml:space="preserve"> una classe deriva da un’unica classe più grande</w:t>
      </w:r>
    </w:p>
    <w:p w14:paraId="47877E1F" w14:textId="1EB274EA" w:rsidR="001F09F4" w:rsidRDefault="001F09F4" w:rsidP="001F09F4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Multipla </w:t>
      </w:r>
      <w:r w:rsidRPr="001F09F4">
        <w:rPr>
          <w:rFonts w:cstheme="minorHAnsi"/>
        </w:rPr>
        <w:sym w:font="Wingdings" w:char="F0E0"/>
      </w:r>
      <w:r>
        <w:rPr>
          <w:rFonts w:cstheme="minorHAnsi"/>
        </w:rPr>
        <w:t xml:space="preserve"> una classe deriva da due o più classi più grandi.</w:t>
      </w:r>
    </w:p>
    <w:p w14:paraId="3F3BE650" w14:textId="64FFA30C" w:rsidR="001F09F4" w:rsidRDefault="001F09F4" w:rsidP="001F09F4">
      <w:pPr>
        <w:rPr>
          <w:rFonts w:asciiTheme="minorHAnsi" w:hAnsiTheme="minorHAnsi" w:cstheme="minorHAnsi"/>
          <w:sz w:val="22"/>
          <w:szCs w:val="22"/>
          <w:lang w:val="it-IT"/>
        </w:rPr>
      </w:pPr>
      <w:r w:rsidRPr="001F09F4">
        <w:rPr>
          <w:rFonts w:asciiTheme="minorHAnsi" w:hAnsiTheme="minorHAnsi" w:cstheme="minorHAnsi"/>
          <w:sz w:val="22"/>
          <w:szCs w:val="22"/>
          <w:lang w:val="it-IT"/>
        </w:rPr>
        <w:t>In C# è consentita s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olo l’ereditarietà singola. </w:t>
      </w:r>
    </w:p>
    <w:p w14:paraId="7C364D16" w14:textId="7CB63E7E" w:rsidR="001F09F4" w:rsidRPr="001F09F4" w:rsidRDefault="001F09F4" w:rsidP="001F09F4">
      <w:pPr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Un esempio può essere: il CANE deriva dalla classe ANIMALE.</w:t>
      </w:r>
    </w:p>
    <w:p w14:paraId="5B458C28" w14:textId="77777777" w:rsidR="00331C39" w:rsidRPr="00CC1942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565E6B5A" w14:textId="77777777" w:rsidR="005F7917" w:rsidRDefault="005F7917">
      <w:pPr>
        <w:spacing w:line="240" w:lineRule="auto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br w:type="page"/>
      </w:r>
    </w:p>
    <w:p w14:paraId="34F17B8D" w14:textId="340C4922" w:rsidR="00331C39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lastRenderedPageBreak/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18486F75" w14:textId="746F0B6D" w:rsidR="000C4A51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Console Application per gestire una squadra di calcio.</w:t>
      </w:r>
    </w:p>
    <w:p w14:paraId="3A46C410" w14:textId="47DC7959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70281582" w14:textId="305C1936" w:rsidR="005F7917" w:rsidRDefault="005F7917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La </w:t>
      </w:r>
      <w:r w:rsidR="00AA4994">
        <w:rPr>
          <w:rFonts w:cstheme="minorHAnsi"/>
          <w:i/>
          <w:iCs/>
          <w:sz w:val="16"/>
          <w:szCs w:val="16"/>
          <w:lang w:val="it-IT"/>
        </w:rPr>
        <w:t>squadra</w:t>
      </w:r>
      <w:r>
        <w:rPr>
          <w:rFonts w:cstheme="minorHAnsi"/>
          <w:i/>
          <w:iCs/>
          <w:sz w:val="16"/>
          <w:szCs w:val="16"/>
          <w:lang w:val="it-IT"/>
        </w:rPr>
        <w:t xml:space="preserve"> è </w:t>
      </w:r>
      <w:r w:rsidR="00AA4994">
        <w:rPr>
          <w:rFonts w:cstheme="minorHAnsi"/>
          <w:i/>
          <w:iCs/>
          <w:sz w:val="16"/>
          <w:szCs w:val="16"/>
          <w:lang w:val="it-IT"/>
        </w:rPr>
        <w:t>caratterizzata</w:t>
      </w:r>
      <w:r>
        <w:rPr>
          <w:rFonts w:cstheme="minorHAnsi"/>
          <w:i/>
          <w:iCs/>
          <w:sz w:val="16"/>
          <w:szCs w:val="16"/>
          <w:lang w:val="it-IT"/>
        </w:rPr>
        <w:t xml:space="preserve"> dai seguenti attributi:</w:t>
      </w:r>
      <w:r>
        <w:rPr>
          <w:rFonts w:cstheme="minorHAnsi"/>
          <w:i/>
          <w:iCs/>
          <w:sz w:val="16"/>
          <w:szCs w:val="16"/>
          <w:lang w:val="it-IT"/>
        </w:rPr>
        <w:br/>
      </w:r>
    </w:p>
    <w:p w14:paraId="4DA5AE3F" w14:textId="13F7324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D50A17E" w14:textId="6DFD83A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Fondazione</w:t>
      </w:r>
    </w:p>
    <w:p w14:paraId="31AFB2D2" w14:textId="3D639965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Campionato disputato</w:t>
      </w:r>
    </w:p>
    <w:p w14:paraId="65E5278F" w14:textId="31008671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 Presidente</w:t>
      </w:r>
    </w:p>
    <w:p w14:paraId="7C327337" w14:textId="14892AB8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 dell’Allenatore</w:t>
      </w:r>
    </w:p>
    <w:p w14:paraId="6D389308" w14:textId="1CC862A9" w:rsidR="005F7917" w:rsidRDefault="005F7917" w:rsidP="005F7917">
      <w:pPr>
        <w:pStyle w:val="Paragrafoelenco"/>
        <w:numPr>
          <w:ilvl w:val="0"/>
          <w:numId w:val="38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Rosa (elenco </w:t>
      </w:r>
      <w:r w:rsidR="00AA4994">
        <w:rPr>
          <w:rFonts w:cstheme="minorHAnsi"/>
          <w:i/>
          <w:iCs/>
          <w:sz w:val="16"/>
          <w:szCs w:val="16"/>
        </w:rPr>
        <w:t>di</w:t>
      </w:r>
      <w:r>
        <w:rPr>
          <w:rFonts w:cstheme="minorHAnsi"/>
          <w:i/>
          <w:iCs/>
          <w:sz w:val="16"/>
          <w:szCs w:val="16"/>
        </w:rPr>
        <w:t xml:space="preserve"> Calciatori)</w:t>
      </w:r>
    </w:p>
    <w:p w14:paraId="76BF3161" w14:textId="49D6BB1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4DD4B733" w14:textId="73EC188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 w:rsidRPr="005F7917">
        <w:rPr>
          <w:rFonts w:cstheme="minorHAnsi"/>
          <w:i/>
          <w:iCs/>
          <w:sz w:val="16"/>
          <w:szCs w:val="16"/>
          <w:lang w:val="it-IT"/>
        </w:rPr>
        <w:t xml:space="preserve">Ciascun </w:t>
      </w:r>
      <w:r w:rsidR="00AA4994">
        <w:rPr>
          <w:rFonts w:cstheme="minorHAnsi"/>
          <w:i/>
          <w:iCs/>
          <w:sz w:val="16"/>
          <w:szCs w:val="16"/>
          <w:lang w:val="it-IT"/>
        </w:rPr>
        <w:t>C</w:t>
      </w:r>
      <w:r w:rsidRPr="005F7917">
        <w:rPr>
          <w:rFonts w:cstheme="minorHAnsi"/>
          <w:i/>
          <w:iCs/>
          <w:sz w:val="16"/>
          <w:szCs w:val="16"/>
          <w:lang w:val="it-IT"/>
        </w:rPr>
        <w:t>alciatore in Rosa a</w:t>
      </w:r>
      <w:r>
        <w:rPr>
          <w:rFonts w:cstheme="minorHAnsi"/>
          <w:i/>
          <w:iCs/>
          <w:sz w:val="16"/>
          <w:szCs w:val="16"/>
          <w:lang w:val="it-IT"/>
        </w:rPr>
        <w:t>ppartiene ad una categoria: Portiere, Difensore, Centrocampista, Attaccante.</w:t>
      </w:r>
    </w:p>
    <w:p w14:paraId="4375F2B9" w14:textId="77777777" w:rsidR="00AA4994" w:rsidRDefault="00AA4994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64E90CC5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Tutti i giocatori sono in possesso dei seguenti attributi: </w:t>
      </w:r>
    </w:p>
    <w:p w14:paraId="02AD5CB9" w14:textId="77777777" w:rsidR="005F7917" w:rsidRDefault="005F7917" w:rsidP="005F7917">
      <w:pPr>
        <w:rPr>
          <w:rFonts w:cstheme="minorHAnsi"/>
          <w:i/>
          <w:iCs/>
          <w:sz w:val="16"/>
          <w:szCs w:val="16"/>
          <w:lang w:val="it-IT"/>
        </w:rPr>
      </w:pPr>
    </w:p>
    <w:p w14:paraId="16938654" w14:textId="028776EA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 w:rsidRPr="005F7917">
        <w:rPr>
          <w:rFonts w:cstheme="minorHAnsi"/>
          <w:i/>
          <w:iCs/>
          <w:sz w:val="16"/>
          <w:szCs w:val="16"/>
        </w:rPr>
        <w:t>Numero di Maglia</w:t>
      </w:r>
    </w:p>
    <w:p w14:paraId="21E9AB7A" w14:textId="26B5FCD3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2EB0FF2C" w14:textId="6998911D" w:rsidR="005F7917" w:rsidRDefault="005F7917" w:rsidP="005F7917">
      <w:pPr>
        <w:pStyle w:val="Paragrafoelenco"/>
        <w:numPr>
          <w:ilvl w:val="0"/>
          <w:numId w:val="39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1D03E5F8" w14:textId="7DCA7F33" w:rsidR="005F7917" w:rsidRDefault="005F7917" w:rsidP="005F7917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Inoltre:</w:t>
      </w:r>
    </w:p>
    <w:p w14:paraId="5C7EBE5D" w14:textId="0559E9DA" w:rsidR="005F7917" w:rsidRDefault="005F7917" w:rsidP="005F7917">
      <w:pPr>
        <w:rPr>
          <w:rFonts w:cstheme="minorHAnsi"/>
          <w:i/>
          <w:iCs/>
          <w:sz w:val="16"/>
          <w:szCs w:val="16"/>
        </w:rPr>
      </w:pPr>
    </w:p>
    <w:p w14:paraId="656D1188" w14:textId="716E80F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 Portieri vanno registrati il Numero di Gol Subiti e il Numero di Rigori Parati</w:t>
      </w:r>
    </w:p>
    <w:p w14:paraId="37564179" w14:textId="60D733D4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Difensori vanno registrati il Numero di Tackle Riusciti</w:t>
      </w:r>
    </w:p>
    <w:p w14:paraId="4C85D76D" w14:textId="24C64846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i Centrocampisti vanno registrati il Numero di Passaggi Tentati e il Numero di Passaggi Riusciti</w:t>
      </w:r>
    </w:p>
    <w:p w14:paraId="46045FE4" w14:textId="121E8118" w:rsidR="005F7917" w:rsidRDefault="005F7917" w:rsidP="005F7917">
      <w:pPr>
        <w:pStyle w:val="Paragrafoelenco"/>
        <w:numPr>
          <w:ilvl w:val="0"/>
          <w:numId w:val="40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Per gli Attaccanti vanno registrati il Numero di Gol Realizzati</w:t>
      </w:r>
    </w:p>
    <w:p w14:paraId="474326B3" w14:textId="30A49638" w:rsidR="005F7917" w:rsidRDefault="005F7917" w:rsidP="005F7917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L’applicazione deve permettere di:</w:t>
      </w:r>
    </w:p>
    <w:p w14:paraId="3523B5BD" w14:textId="331BCCD6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Aggiungere Giocatori alla Rosa</w:t>
      </w:r>
    </w:p>
    <w:p w14:paraId="4C8DF5E6" w14:textId="205C6475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Vendere Giocatori (rimuoverli dalla Rosa)</w:t>
      </w:r>
    </w:p>
    <w:p w14:paraId="138695D4" w14:textId="2521C11D" w:rsid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Gestire la squadra titolare (ovvero identificare gli 11 giocatori titolari) con lo schema 4-4-2 (</w:t>
      </w:r>
      <w:r w:rsidR="009B3A31">
        <w:rPr>
          <w:rFonts w:cstheme="minorHAnsi"/>
          <w:i/>
          <w:iCs/>
          <w:sz w:val="16"/>
          <w:szCs w:val="16"/>
        </w:rPr>
        <w:t>4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9B3A31">
        <w:rPr>
          <w:rFonts w:cstheme="minorHAnsi"/>
          <w:i/>
          <w:iCs/>
          <w:sz w:val="16"/>
          <w:szCs w:val="16"/>
        </w:rPr>
        <w:t>D</w:t>
      </w:r>
      <w:r>
        <w:rPr>
          <w:rFonts w:cstheme="minorHAnsi"/>
          <w:i/>
          <w:iCs/>
          <w:sz w:val="16"/>
          <w:szCs w:val="16"/>
        </w:rPr>
        <w:t xml:space="preserve">ifensori, 4 </w:t>
      </w:r>
      <w:r w:rsidR="009B3A31">
        <w:rPr>
          <w:rFonts w:cstheme="minorHAnsi"/>
          <w:i/>
          <w:iCs/>
          <w:sz w:val="16"/>
          <w:szCs w:val="16"/>
        </w:rPr>
        <w:t>C</w:t>
      </w:r>
      <w:r>
        <w:rPr>
          <w:rFonts w:cstheme="minorHAnsi"/>
          <w:i/>
          <w:iCs/>
          <w:sz w:val="16"/>
          <w:szCs w:val="16"/>
        </w:rPr>
        <w:t xml:space="preserve">entrocampisti, 2 </w:t>
      </w:r>
      <w:r w:rsidR="009B3A31">
        <w:rPr>
          <w:rFonts w:cstheme="minorHAnsi"/>
          <w:i/>
          <w:iCs/>
          <w:sz w:val="16"/>
          <w:szCs w:val="16"/>
        </w:rPr>
        <w:t>A</w:t>
      </w:r>
      <w:r>
        <w:rPr>
          <w:rFonts w:cstheme="minorHAnsi"/>
          <w:i/>
          <w:iCs/>
          <w:sz w:val="16"/>
          <w:szCs w:val="16"/>
        </w:rPr>
        <w:t>ttaccanti)</w:t>
      </w:r>
    </w:p>
    <w:p w14:paraId="4879CE8B" w14:textId="7DB3ADD9" w:rsidR="005F7917" w:rsidRPr="005F7917" w:rsidRDefault="005F7917" w:rsidP="005F7917">
      <w:pPr>
        <w:pStyle w:val="Paragrafoelenco"/>
        <w:numPr>
          <w:ilvl w:val="0"/>
          <w:numId w:val="4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Stampare le </w:t>
      </w:r>
      <w:r w:rsidR="009B3A31">
        <w:rPr>
          <w:rFonts w:cstheme="minorHAnsi"/>
          <w:i/>
          <w:iCs/>
          <w:sz w:val="16"/>
          <w:szCs w:val="16"/>
        </w:rPr>
        <w:t>statistiche</w:t>
      </w:r>
      <w:r>
        <w:rPr>
          <w:rFonts w:cstheme="minorHAnsi"/>
          <w:i/>
          <w:iCs/>
          <w:sz w:val="16"/>
          <w:szCs w:val="16"/>
        </w:rPr>
        <w:t xml:space="preserve"> di tutta la squadra titolare</w:t>
      </w:r>
    </w:p>
    <w:p w14:paraId="484B9A60" w14:textId="77777777" w:rsidR="00412EC2" w:rsidRDefault="00412EC2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Mettere la prova pratica e teorica su Github.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ECBB5F2" w14:textId="4F8E418A" w:rsidR="00225A62" w:rsidRPr="0047762E" w:rsidRDefault="00225A62" w:rsidP="0047762E">
      <w:pPr>
        <w:rPr>
          <w:rFonts w:cstheme="minorHAnsi"/>
          <w:i/>
          <w:iCs/>
          <w:sz w:val="16"/>
          <w:szCs w:val="16"/>
          <w:lang w:val="it-IT"/>
        </w:rPr>
      </w:pPr>
    </w:p>
    <w:sectPr w:rsidR="00225A62" w:rsidRPr="0047762E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8438" w14:textId="77777777" w:rsidR="008401B6" w:rsidRDefault="008401B6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34B578C8" w14:textId="77777777" w:rsidR="008401B6" w:rsidRDefault="008401B6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CAD5" w14:textId="77777777" w:rsidR="008401B6" w:rsidRDefault="008401B6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0B675D11" w14:textId="77777777" w:rsidR="008401B6" w:rsidRDefault="008401B6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6DD7"/>
    <w:multiLevelType w:val="hybridMultilevel"/>
    <w:tmpl w:val="3D041688"/>
    <w:lvl w:ilvl="0" w:tplc="E106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AB6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F6F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CE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CD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E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7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6F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77346D"/>
    <w:multiLevelType w:val="hybridMultilevel"/>
    <w:tmpl w:val="FA38CE78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FF67DB6"/>
    <w:multiLevelType w:val="hybridMultilevel"/>
    <w:tmpl w:val="2A1A9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95D68"/>
    <w:multiLevelType w:val="hybridMultilevel"/>
    <w:tmpl w:val="6A4678B0"/>
    <w:lvl w:ilvl="0" w:tplc="8BA01F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6EF1"/>
    <w:multiLevelType w:val="hybridMultilevel"/>
    <w:tmpl w:val="289E8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3D"/>
    <w:multiLevelType w:val="hybridMultilevel"/>
    <w:tmpl w:val="E966B1AC"/>
    <w:lvl w:ilvl="0" w:tplc="B714F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03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6C4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E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0C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A3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A7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561BF2"/>
    <w:multiLevelType w:val="hybridMultilevel"/>
    <w:tmpl w:val="8BFA6816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1D894FF2"/>
    <w:multiLevelType w:val="hybridMultilevel"/>
    <w:tmpl w:val="93D242BC"/>
    <w:lvl w:ilvl="0" w:tplc="AA18F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46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6B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E5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81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266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06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4463E58"/>
    <w:multiLevelType w:val="hybridMultilevel"/>
    <w:tmpl w:val="EA2A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F189D"/>
    <w:multiLevelType w:val="hybridMultilevel"/>
    <w:tmpl w:val="4EDCC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E6256"/>
    <w:multiLevelType w:val="multilevel"/>
    <w:tmpl w:val="9A1C8920"/>
    <w:numStyleLink w:val="Answers"/>
  </w:abstractNum>
  <w:abstractNum w:abstractNumId="16" w15:restartNumberingAfterBreak="0">
    <w:nsid w:val="33771E68"/>
    <w:multiLevelType w:val="multilevel"/>
    <w:tmpl w:val="9A1C8920"/>
    <w:numStyleLink w:val="Answers"/>
  </w:abstractNum>
  <w:abstractNum w:abstractNumId="17" w15:restartNumberingAfterBreak="0">
    <w:nsid w:val="35FF373A"/>
    <w:multiLevelType w:val="hybridMultilevel"/>
    <w:tmpl w:val="FBFA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060B8"/>
    <w:multiLevelType w:val="hybridMultilevel"/>
    <w:tmpl w:val="92E27ED4"/>
    <w:lvl w:ilvl="0" w:tplc="039A6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89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C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AB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C3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96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69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B8B7B22"/>
    <w:multiLevelType w:val="multilevel"/>
    <w:tmpl w:val="9A1C8920"/>
    <w:numStyleLink w:val="Answers"/>
  </w:abstractNum>
  <w:abstractNum w:abstractNumId="2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D2F93"/>
    <w:multiLevelType w:val="hybridMultilevel"/>
    <w:tmpl w:val="A5DC892E"/>
    <w:lvl w:ilvl="0" w:tplc="2BB29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101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09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B419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9C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26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01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4CF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80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355185"/>
    <w:multiLevelType w:val="multilevel"/>
    <w:tmpl w:val="9A1C8920"/>
    <w:numStyleLink w:val="Answers"/>
  </w:abstractNum>
  <w:abstractNum w:abstractNumId="24" w15:restartNumberingAfterBreak="0">
    <w:nsid w:val="49AF741D"/>
    <w:multiLevelType w:val="multilevel"/>
    <w:tmpl w:val="9A1C8920"/>
    <w:numStyleLink w:val="Answers"/>
  </w:abstractNum>
  <w:abstractNum w:abstractNumId="25" w15:restartNumberingAfterBreak="0">
    <w:nsid w:val="4FB814CE"/>
    <w:multiLevelType w:val="hybridMultilevel"/>
    <w:tmpl w:val="B4268C90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6" w15:restartNumberingAfterBreak="0">
    <w:nsid w:val="4FCA31AB"/>
    <w:multiLevelType w:val="hybridMultilevel"/>
    <w:tmpl w:val="35C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F7523"/>
    <w:multiLevelType w:val="hybridMultilevel"/>
    <w:tmpl w:val="1D36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A0F89"/>
    <w:multiLevelType w:val="hybridMultilevel"/>
    <w:tmpl w:val="7E86772C"/>
    <w:lvl w:ilvl="0" w:tplc="D7EAD258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9" w15:restartNumberingAfterBreak="0">
    <w:nsid w:val="67173671"/>
    <w:multiLevelType w:val="multilevel"/>
    <w:tmpl w:val="9A1C8920"/>
    <w:numStyleLink w:val="Answers"/>
  </w:abstractNum>
  <w:abstractNum w:abstractNumId="30" w15:restartNumberingAfterBreak="0">
    <w:nsid w:val="68195B02"/>
    <w:multiLevelType w:val="hybridMultilevel"/>
    <w:tmpl w:val="2EF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01E71"/>
    <w:multiLevelType w:val="hybridMultilevel"/>
    <w:tmpl w:val="D602C1AA"/>
    <w:lvl w:ilvl="0" w:tplc="FED610E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BB163B"/>
    <w:multiLevelType w:val="hybridMultilevel"/>
    <w:tmpl w:val="0C1E2294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3"/>
  </w:num>
  <w:num w:numId="17">
    <w:abstractNumId w:val="21"/>
  </w:num>
  <w:num w:numId="18">
    <w:abstractNumId w:val="0"/>
  </w:num>
  <w:num w:numId="19">
    <w:abstractNumId w:val="9"/>
  </w:num>
  <w:num w:numId="20">
    <w:abstractNumId w:val="32"/>
  </w:num>
  <w:num w:numId="21">
    <w:abstractNumId w:val="20"/>
  </w:num>
  <w:num w:numId="22">
    <w:abstractNumId w:val="14"/>
  </w:num>
  <w:num w:numId="23">
    <w:abstractNumId w:val="5"/>
  </w:num>
  <w:num w:numId="24">
    <w:abstractNumId w:val="2"/>
  </w:num>
  <w:num w:numId="25">
    <w:abstractNumId w:val="25"/>
  </w:num>
  <w:num w:numId="26">
    <w:abstractNumId w:val="12"/>
  </w:num>
  <w:num w:numId="27">
    <w:abstractNumId w:val="28"/>
  </w:num>
  <w:num w:numId="28">
    <w:abstractNumId w:val="7"/>
  </w:num>
  <w:num w:numId="29">
    <w:abstractNumId w:val="3"/>
  </w:num>
  <w:num w:numId="30">
    <w:abstractNumId w:val="34"/>
  </w:num>
  <w:num w:numId="31">
    <w:abstractNumId w:val="22"/>
  </w:num>
  <w:num w:numId="32">
    <w:abstractNumId w:val="8"/>
  </w:num>
  <w:num w:numId="33">
    <w:abstractNumId w:val="1"/>
  </w:num>
  <w:num w:numId="34">
    <w:abstractNumId w:val="18"/>
  </w:num>
  <w:num w:numId="35">
    <w:abstractNumId w:val="6"/>
  </w:num>
  <w:num w:numId="36">
    <w:abstractNumId w:val="31"/>
  </w:num>
  <w:num w:numId="37">
    <w:abstractNumId w:val="27"/>
  </w:num>
  <w:num w:numId="38">
    <w:abstractNumId w:val="30"/>
  </w:num>
  <w:num w:numId="39">
    <w:abstractNumId w:val="26"/>
  </w:num>
  <w:num w:numId="40">
    <w:abstractNumId w:val="11"/>
  </w:num>
  <w:num w:numId="41">
    <w:abstractNumId w:val="1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D"/>
    <w:rsid w:val="0008558D"/>
    <w:rsid w:val="000C4A51"/>
    <w:rsid w:val="000D4714"/>
    <w:rsid w:val="000E5240"/>
    <w:rsid w:val="000E60BC"/>
    <w:rsid w:val="00113F49"/>
    <w:rsid w:val="001201DB"/>
    <w:rsid w:val="00123AE9"/>
    <w:rsid w:val="00132BA7"/>
    <w:rsid w:val="00135EC2"/>
    <w:rsid w:val="00141303"/>
    <w:rsid w:val="0014318B"/>
    <w:rsid w:val="001438C8"/>
    <w:rsid w:val="00152454"/>
    <w:rsid w:val="001600FB"/>
    <w:rsid w:val="001A3C39"/>
    <w:rsid w:val="001A58A6"/>
    <w:rsid w:val="001B6AE1"/>
    <w:rsid w:val="001C0245"/>
    <w:rsid w:val="001E6010"/>
    <w:rsid w:val="001F09F4"/>
    <w:rsid w:val="001F250D"/>
    <w:rsid w:val="00201EE0"/>
    <w:rsid w:val="00221D3B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31C39"/>
    <w:rsid w:val="003444B6"/>
    <w:rsid w:val="00347AB7"/>
    <w:rsid w:val="00356CAC"/>
    <w:rsid w:val="00364E24"/>
    <w:rsid w:val="003862F7"/>
    <w:rsid w:val="003A0670"/>
    <w:rsid w:val="003D7282"/>
    <w:rsid w:val="003E162F"/>
    <w:rsid w:val="003E30EA"/>
    <w:rsid w:val="003F4E5B"/>
    <w:rsid w:val="00402F9B"/>
    <w:rsid w:val="00412EC2"/>
    <w:rsid w:val="004254F0"/>
    <w:rsid w:val="00440691"/>
    <w:rsid w:val="00443C7E"/>
    <w:rsid w:val="00446E50"/>
    <w:rsid w:val="004513EA"/>
    <w:rsid w:val="00452347"/>
    <w:rsid w:val="00457A53"/>
    <w:rsid w:val="00464B0E"/>
    <w:rsid w:val="0047762E"/>
    <w:rsid w:val="00496042"/>
    <w:rsid w:val="004B1E4A"/>
    <w:rsid w:val="004C26A0"/>
    <w:rsid w:val="0053305A"/>
    <w:rsid w:val="00547F36"/>
    <w:rsid w:val="005645F9"/>
    <w:rsid w:val="00586A29"/>
    <w:rsid w:val="00587F4D"/>
    <w:rsid w:val="005A2070"/>
    <w:rsid w:val="005F7917"/>
    <w:rsid w:val="006041E2"/>
    <w:rsid w:val="00633EA3"/>
    <w:rsid w:val="006A5B48"/>
    <w:rsid w:val="006B7942"/>
    <w:rsid w:val="006E2140"/>
    <w:rsid w:val="006E3EC5"/>
    <w:rsid w:val="006E7CC3"/>
    <w:rsid w:val="006F4A3F"/>
    <w:rsid w:val="0072454E"/>
    <w:rsid w:val="00731D2B"/>
    <w:rsid w:val="007503E3"/>
    <w:rsid w:val="0078731A"/>
    <w:rsid w:val="007913B5"/>
    <w:rsid w:val="00795461"/>
    <w:rsid w:val="007B5F2A"/>
    <w:rsid w:val="007C00E4"/>
    <w:rsid w:val="007D2B30"/>
    <w:rsid w:val="007E3CB3"/>
    <w:rsid w:val="00802A50"/>
    <w:rsid w:val="008120C2"/>
    <w:rsid w:val="00823BF3"/>
    <w:rsid w:val="008401B6"/>
    <w:rsid w:val="0084271B"/>
    <w:rsid w:val="0084793A"/>
    <w:rsid w:val="008702BC"/>
    <w:rsid w:val="008739A2"/>
    <w:rsid w:val="008771D5"/>
    <w:rsid w:val="008B5649"/>
    <w:rsid w:val="008D26C4"/>
    <w:rsid w:val="008D7390"/>
    <w:rsid w:val="008E653D"/>
    <w:rsid w:val="00910C80"/>
    <w:rsid w:val="009200E1"/>
    <w:rsid w:val="0092010E"/>
    <w:rsid w:val="00957D96"/>
    <w:rsid w:val="009937F6"/>
    <w:rsid w:val="009A5097"/>
    <w:rsid w:val="009B3A31"/>
    <w:rsid w:val="00A1545F"/>
    <w:rsid w:val="00A360C5"/>
    <w:rsid w:val="00A74FF3"/>
    <w:rsid w:val="00A9761D"/>
    <w:rsid w:val="00AA4994"/>
    <w:rsid w:val="00AA5916"/>
    <w:rsid w:val="00AC2C1B"/>
    <w:rsid w:val="00B03500"/>
    <w:rsid w:val="00B142D7"/>
    <w:rsid w:val="00B219E6"/>
    <w:rsid w:val="00B37908"/>
    <w:rsid w:val="00B67E28"/>
    <w:rsid w:val="00B915D5"/>
    <w:rsid w:val="00BA5730"/>
    <w:rsid w:val="00BC1DFD"/>
    <w:rsid w:val="00BF0094"/>
    <w:rsid w:val="00C04347"/>
    <w:rsid w:val="00C329F9"/>
    <w:rsid w:val="00C47810"/>
    <w:rsid w:val="00C537D0"/>
    <w:rsid w:val="00C71FAF"/>
    <w:rsid w:val="00C8122C"/>
    <w:rsid w:val="00C83061"/>
    <w:rsid w:val="00CA3B5B"/>
    <w:rsid w:val="00CB3446"/>
    <w:rsid w:val="00CB67A9"/>
    <w:rsid w:val="00CB75DF"/>
    <w:rsid w:val="00CC050D"/>
    <w:rsid w:val="00CC1942"/>
    <w:rsid w:val="00CC6F4B"/>
    <w:rsid w:val="00CD04EC"/>
    <w:rsid w:val="00CE3BE3"/>
    <w:rsid w:val="00CE5FBE"/>
    <w:rsid w:val="00D20C89"/>
    <w:rsid w:val="00D26666"/>
    <w:rsid w:val="00D40B1D"/>
    <w:rsid w:val="00D6178B"/>
    <w:rsid w:val="00D61D28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94E57"/>
    <w:rsid w:val="00EA60A6"/>
    <w:rsid w:val="00ED5009"/>
    <w:rsid w:val="00ED5A4F"/>
    <w:rsid w:val="00EF68B0"/>
    <w:rsid w:val="00F264CD"/>
    <w:rsid w:val="00F60AF1"/>
    <w:rsid w:val="00FA22C4"/>
    <w:rsid w:val="00FC6BAD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3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5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6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7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4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388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7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937BA09A169439AABD8AF6D2C7EE3" ma:contentTypeVersion="8" ma:contentTypeDescription="Creare un nuovo documento." ma:contentTypeScope="" ma:versionID="a953ab159c42e0f0c2ba9716545ed0f6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7d409fbadb2f388f20fe18bb944655d0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7FDAD-A308-4E94-B686-32BD2FEADE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E11D5-3976-4490-B05C-4D727457D2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Ajolfi</dc:creator>
  <cp:keywords/>
  <dc:description/>
  <cp:lastModifiedBy>PUTZU MICHELA</cp:lastModifiedBy>
  <cp:revision>7</cp:revision>
  <cp:lastPrinted>2004-01-22T16:32:00Z</cp:lastPrinted>
  <dcterms:created xsi:type="dcterms:W3CDTF">2021-07-22T14:41:00Z</dcterms:created>
  <dcterms:modified xsi:type="dcterms:W3CDTF">2021-07-23T08:13:00Z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